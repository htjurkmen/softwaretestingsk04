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0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Tsvetomir13</w:t>
            </w:r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Hyusein Tjurkmen</w:t>
            </w:r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Georgi Hatisov</w:t>
            </w:r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 w:rsidRPr="00FD40BA">
              <w:rPr>
                <w:sz w:val="28"/>
                <w:szCs w:val="28"/>
              </w:rPr>
              <w:t>1</w:t>
            </w:r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Testing web login in </w:t>
            </w:r>
            <w:hyperlink r:id="rId6" w:history="1">
              <w:r w:rsidRPr="00A12CEB">
                <w:rPr>
                  <w:rStyle w:val="Hyperlink"/>
                  <w:sz w:val="28"/>
                  <w:szCs w:val="28"/>
                </w:rPr>
                <w:t>www.onlinebillsExercise.com</w:t>
              </w:r>
            </w:hyperlink>
          </w:p>
        </w:tc>
      </w:tr>
      <w:tr w:rsidR="00FF11B6" w:rsidRPr="00FD40BA" w:rsidTr="00FD40BA"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FF11B6" w:rsidRPr="00FD40BA" w:rsidRDefault="00FF11B6" w:rsidP="00FD40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portal</w:t>
            </w:r>
          </w:p>
        </w:tc>
      </w:tr>
    </w:tbl>
    <w:p w:rsidR="00FF11B6" w:rsidRDefault="00FF11B6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FF11B6" w:rsidRDefault="00FF11B6" w:rsidP="00EF0A91">
      <w:pPr>
        <w:jc w:val="center"/>
        <w:rPr>
          <w:b/>
          <w:sz w:val="48"/>
          <w:szCs w:val="48"/>
        </w:rPr>
      </w:pPr>
    </w:p>
    <w:p w:rsidR="00FF11B6" w:rsidRDefault="00FF11B6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833"/>
        <w:gridCol w:w="4833"/>
      </w:tblGrid>
      <w:tr w:rsidR="00FF11B6" w:rsidRPr="00FD40BA" w:rsidTr="00070314">
        <w:trPr>
          <w:trHeight w:val="364"/>
        </w:trPr>
        <w:tc>
          <w:tcPr>
            <w:tcW w:w="4833" w:type="dxa"/>
          </w:tcPr>
          <w:p w:rsidR="00FF11B6" w:rsidRPr="00FD40BA" w:rsidRDefault="00FF11B6" w:rsidP="00FD40B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833" w:type="dxa"/>
          </w:tcPr>
          <w:p w:rsidR="00FF11B6" w:rsidRPr="00FD40BA" w:rsidRDefault="00FF11B6" w:rsidP="00FD40B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D40BA">
              <w:rPr>
                <w:b/>
                <w:sz w:val="28"/>
                <w:szCs w:val="28"/>
              </w:rPr>
              <w:t>Name</w:t>
            </w:r>
          </w:p>
        </w:tc>
      </w:tr>
      <w:tr w:rsidR="00FF11B6" w:rsidRPr="00FD40BA" w:rsidTr="00070314">
        <w:trPr>
          <w:trHeight w:val="712"/>
        </w:trPr>
        <w:tc>
          <w:tcPr>
            <w:tcW w:w="4833" w:type="dxa"/>
          </w:tcPr>
          <w:p w:rsidR="00FF11B6" w:rsidRPr="00FD40BA" w:rsidRDefault="00FF11B6" w:rsidP="00FD40B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D40BA">
              <w:rPr>
                <w:sz w:val="28"/>
                <w:szCs w:val="28"/>
              </w:rPr>
              <w:t>TC001</w:t>
            </w:r>
          </w:p>
        </w:tc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15A5D">
              <w:rPr>
                <w:sz w:val="28"/>
                <w:szCs w:val="28"/>
              </w:rPr>
              <w:t xml:space="preserve">Successful login </w:t>
            </w:r>
            <w:r w:rsidRPr="00FD40BA">
              <w:rPr>
                <w:sz w:val="28"/>
                <w:szCs w:val="28"/>
              </w:rPr>
              <w:t xml:space="preserve">in </w:t>
            </w:r>
            <w:hyperlink r:id="rId7" w:history="1">
              <w:r w:rsidRPr="00A12CEB">
                <w:rPr>
                  <w:rStyle w:val="Hyperlink"/>
                  <w:sz w:val="28"/>
                  <w:szCs w:val="28"/>
                </w:rPr>
                <w:t>www.onlinebillsExercise.com</w:t>
              </w:r>
            </w:hyperlink>
          </w:p>
        </w:tc>
      </w:tr>
      <w:tr w:rsidR="00FF11B6" w:rsidRPr="00FD40BA" w:rsidTr="009B70E7">
        <w:trPr>
          <w:trHeight w:val="501"/>
        </w:trPr>
        <w:tc>
          <w:tcPr>
            <w:tcW w:w="4833" w:type="dxa"/>
          </w:tcPr>
          <w:p w:rsidR="00FF11B6" w:rsidRPr="00FD40BA" w:rsidRDefault="00FF11B6" w:rsidP="00FD40B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D40BA">
              <w:rPr>
                <w:sz w:val="28"/>
                <w:szCs w:val="28"/>
              </w:rPr>
              <w:t>TC002</w:t>
            </w:r>
          </w:p>
        </w:tc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password</w:t>
            </w:r>
          </w:p>
        </w:tc>
      </w:tr>
      <w:tr w:rsidR="00FF11B6" w:rsidRPr="00FD40BA" w:rsidTr="00070314">
        <w:trPr>
          <w:trHeight w:val="364"/>
        </w:trPr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username</w:t>
            </w:r>
          </w:p>
        </w:tc>
      </w:tr>
      <w:tr w:rsidR="00FF11B6" w:rsidRPr="00FD40BA" w:rsidTr="00070314">
        <w:trPr>
          <w:trHeight w:val="364"/>
        </w:trPr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TC004</w:t>
            </w:r>
          </w:p>
        </w:tc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Blanck password</w:t>
            </w:r>
          </w:p>
        </w:tc>
      </w:tr>
      <w:tr w:rsidR="00FF11B6" w:rsidRPr="00FD40BA" w:rsidTr="00070314">
        <w:trPr>
          <w:trHeight w:val="364"/>
        </w:trPr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TC005</w:t>
            </w:r>
          </w:p>
        </w:tc>
        <w:tc>
          <w:tcPr>
            <w:tcW w:w="4833" w:type="dxa"/>
          </w:tcPr>
          <w:p w:rsidR="00FF11B6" w:rsidRPr="00FD40BA" w:rsidRDefault="00FF11B6" w:rsidP="000703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Blanck username</w:t>
            </w:r>
          </w:p>
        </w:tc>
      </w:tr>
    </w:tbl>
    <w:p w:rsidR="00FF11B6" w:rsidRPr="00EF0A91" w:rsidRDefault="00FF11B6" w:rsidP="00EF0A91">
      <w:pPr>
        <w:jc w:val="center"/>
        <w:rPr>
          <w:b/>
          <w:sz w:val="48"/>
          <w:szCs w:val="48"/>
        </w:rPr>
      </w:pPr>
    </w:p>
    <w:sectPr w:rsidR="00FF11B6" w:rsidRPr="00EF0A91" w:rsidSect="001A651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1B6" w:rsidRDefault="00FF11B6" w:rsidP="00D845CC">
      <w:pPr>
        <w:spacing w:after="0" w:line="240" w:lineRule="auto"/>
      </w:pPr>
      <w:r>
        <w:separator/>
      </w:r>
    </w:p>
  </w:endnote>
  <w:endnote w:type="continuationSeparator" w:id="0">
    <w:p w:rsidR="00FF11B6" w:rsidRDefault="00FF11B6" w:rsidP="00D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1B6" w:rsidRDefault="00FF11B6" w:rsidP="00D845CC">
      <w:pPr>
        <w:spacing w:after="0" w:line="240" w:lineRule="auto"/>
      </w:pPr>
      <w:r>
        <w:separator/>
      </w:r>
    </w:p>
  </w:footnote>
  <w:footnote w:type="continuationSeparator" w:id="0">
    <w:p w:rsidR="00FF11B6" w:rsidRDefault="00FF11B6" w:rsidP="00D8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1B6" w:rsidRDefault="00FF11B6" w:rsidP="00D845CC">
    <w:pPr>
      <w:pStyle w:val="Header"/>
      <w:jc w:val="center"/>
    </w:pPr>
    <w:r w:rsidRPr="00635B9C"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style="width:117pt;height:27pt;visibility:visible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0A91"/>
    <w:rsid w:val="00070314"/>
    <w:rsid w:val="001A6513"/>
    <w:rsid w:val="00635B9C"/>
    <w:rsid w:val="007473EC"/>
    <w:rsid w:val="00815A5D"/>
    <w:rsid w:val="0090149B"/>
    <w:rsid w:val="009176B8"/>
    <w:rsid w:val="009B70E7"/>
    <w:rsid w:val="00A12CEB"/>
    <w:rsid w:val="00B20649"/>
    <w:rsid w:val="00D35333"/>
    <w:rsid w:val="00D845CC"/>
    <w:rsid w:val="00EF0A91"/>
    <w:rsid w:val="00FD40BA"/>
    <w:rsid w:val="00FD5D24"/>
    <w:rsid w:val="00FF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13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F0A9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845C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5C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845C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845CC"/>
    <w:rPr>
      <w:rFonts w:cs="Times New Roman"/>
    </w:rPr>
  </w:style>
  <w:style w:type="character" w:styleId="Hyperlink">
    <w:name w:val="Hyperlink"/>
    <w:basedOn w:val="DefaultParagraphFont"/>
    <w:uiPriority w:val="99"/>
    <w:rsid w:val="0007031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onlinebillsExercis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Exercis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73</Words>
  <Characters>418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</dc:title>
  <dc:subject/>
  <dc:creator>Tsvetomir13</dc:creator>
  <cp:keywords/>
  <dc:description/>
  <cp:lastModifiedBy>Cucko</cp:lastModifiedBy>
  <cp:revision>2</cp:revision>
  <dcterms:created xsi:type="dcterms:W3CDTF">2019-05-20T23:29:00Z</dcterms:created>
  <dcterms:modified xsi:type="dcterms:W3CDTF">2019-05-20T23:29:00Z</dcterms:modified>
</cp:coreProperties>
</file>